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152C">
      <w:pPr>
        <w:pBdr>
          <w:bottom w:val="single" w:sz="12" w:space="1" w:color="auto"/>
        </w:pBdr>
        <w:rPr>
          <w:lang w:val="en-CA"/>
        </w:rPr>
      </w:pPr>
    </w:p>
    <w:p w:rsidR="00680385" w:rsidRPr="00777A78" w:rsidRDefault="00777A78">
      <w:pPr>
        <w:rPr>
          <w:rFonts w:ascii="Times New Roman" w:hAnsi="Times New Roman" w:cs="Times New Roman"/>
          <w:b/>
          <w:lang w:val="en-CA"/>
        </w:rPr>
      </w:pPr>
      <w:r w:rsidRPr="00777A78">
        <w:rPr>
          <w:rFonts w:ascii="Times New Roman" w:hAnsi="Times New Roman" w:cs="Times New Roman"/>
          <w:b/>
          <w:lang w:val="en-CA"/>
        </w:rPr>
        <w:t>SKILLS</w:t>
      </w:r>
    </w:p>
    <w:p w:rsidR="00680385" w:rsidRPr="00777A78" w:rsidRDefault="00777A78" w:rsidP="00680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Excellent customer service skills with clear and effective communication</w:t>
      </w:r>
    </w:p>
    <w:p w:rsidR="00777A78" w:rsidRPr="00777A78" w:rsidRDefault="00777A78" w:rsidP="00680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Able to work with minimal direction in a fast paced environment and meet tight deadlines</w:t>
      </w:r>
    </w:p>
    <w:p w:rsidR="00777A78" w:rsidRPr="00777A78" w:rsidRDefault="00777A78" w:rsidP="00680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Exceptional at working independently &amp; in group and positively influence others</w:t>
      </w:r>
    </w:p>
    <w:p w:rsidR="00777A78" w:rsidRPr="00777A78" w:rsidRDefault="00777A78" w:rsidP="00680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Strong analytical skills and ability to deal with problems with a sense of urgency</w:t>
      </w:r>
    </w:p>
    <w:p w:rsidR="00777A78" w:rsidRPr="00777A78" w:rsidRDefault="00777A78" w:rsidP="00680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 xml:space="preserve">Very organized and efficient in completing tasks with superior multitasking abilities </w:t>
      </w:r>
    </w:p>
    <w:p w:rsidR="00777A78" w:rsidRDefault="00777A78" w:rsidP="00777A78">
      <w:pPr>
        <w:rPr>
          <w:rFonts w:ascii="Times New Roman" w:hAnsi="Times New Roman" w:cs="Times New Roman"/>
          <w:b/>
          <w:lang w:val="en-CA"/>
        </w:rPr>
      </w:pPr>
    </w:p>
    <w:p w:rsidR="00777A78" w:rsidRDefault="00777A78" w:rsidP="00777A78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EDUCATION </w:t>
      </w:r>
    </w:p>
    <w:p w:rsidR="007E1A43" w:rsidRPr="007E1A43" w:rsidRDefault="007E1A43" w:rsidP="007E1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 xml:space="preserve">Current student Software Engineering Technician </w:t>
      </w:r>
    </w:p>
    <w:p w:rsidR="007E1A43" w:rsidRPr="00777A78" w:rsidRDefault="007E1A43" w:rsidP="007E1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Multihexa University of Morocco</w:t>
      </w:r>
      <w:r>
        <w:rPr>
          <w:rFonts w:ascii="Times New Roman" w:hAnsi="Times New Roman" w:cs="Times New Roman"/>
          <w:lang w:val="en-CA"/>
        </w:rPr>
        <w:tab/>
      </w:r>
      <w:r>
        <w:rPr>
          <w:rFonts w:ascii="Times New Roman" w:hAnsi="Times New Roman" w:cs="Times New Roman"/>
          <w:lang w:val="en-CA"/>
        </w:rPr>
        <w:tab/>
        <w:t xml:space="preserve">                             2004 - 2006</w:t>
      </w:r>
    </w:p>
    <w:p w:rsidR="007E1A43" w:rsidRPr="007E1A43" w:rsidRDefault="007E1A43" w:rsidP="007E1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The College communautaire du Nouveau-Brunswick</w:t>
      </w:r>
      <w:r>
        <w:rPr>
          <w:rFonts w:ascii="Times New Roman" w:hAnsi="Times New Roman" w:cs="Times New Roman"/>
          <w:lang w:val="en-CA"/>
        </w:rPr>
        <w:tab/>
      </w:r>
      <w:r>
        <w:rPr>
          <w:rFonts w:ascii="Times New Roman" w:hAnsi="Times New Roman" w:cs="Times New Roman"/>
          <w:lang w:val="en-CA"/>
        </w:rPr>
        <w:tab/>
        <w:t xml:space="preserve">   2006 – 2008</w:t>
      </w:r>
    </w:p>
    <w:p w:rsidR="007E1A43" w:rsidRDefault="007E1A43" w:rsidP="007E1A43">
      <w:pPr>
        <w:rPr>
          <w:rFonts w:ascii="Times New Roman" w:hAnsi="Times New Roman" w:cs="Times New Roman"/>
          <w:b/>
          <w:lang w:val="en-CA"/>
        </w:rPr>
      </w:pPr>
    </w:p>
    <w:p w:rsidR="007E1A43" w:rsidRDefault="007E1A43" w:rsidP="007E1A43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WORK EXPERIENCE</w:t>
      </w:r>
    </w:p>
    <w:p w:rsidR="007E1A43" w:rsidRPr="00A62CEA" w:rsidRDefault="00CB7289" w:rsidP="007E1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 xml:space="preserve">French teacher – Blaisdale Montessori school </w:t>
      </w:r>
      <w:r>
        <w:rPr>
          <w:rFonts w:ascii="Times New Roman" w:hAnsi="Times New Roman" w:cs="Times New Roman"/>
          <w:lang w:val="en-CA"/>
        </w:rPr>
        <w:tab/>
      </w:r>
      <w:r>
        <w:rPr>
          <w:rFonts w:ascii="Times New Roman" w:hAnsi="Times New Roman" w:cs="Times New Roman"/>
          <w:lang w:val="en-CA"/>
        </w:rPr>
        <w:tab/>
      </w:r>
      <w:r>
        <w:rPr>
          <w:rFonts w:ascii="Times New Roman" w:hAnsi="Times New Roman" w:cs="Times New Roman"/>
          <w:lang w:val="en-CA"/>
        </w:rPr>
        <w:tab/>
        <w:t>2009 – 2019</w:t>
      </w:r>
    </w:p>
    <w:p w:rsidR="00A62CEA" w:rsidRPr="00A62CEA" w:rsidRDefault="00A62CEA" w:rsidP="00A62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Lead classroom activities</w:t>
      </w:r>
    </w:p>
    <w:p w:rsidR="00A62CEA" w:rsidRPr="00A62CEA" w:rsidRDefault="00A62CEA" w:rsidP="00A62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Organized several field trips</w:t>
      </w:r>
    </w:p>
    <w:p w:rsidR="00A62CEA" w:rsidRPr="00CB7289" w:rsidRDefault="00A62CEA" w:rsidP="00A62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Trained new teachers successfully to teach lesson plans </w:t>
      </w:r>
    </w:p>
    <w:p w:rsidR="00CB7289" w:rsidRPr="00CB7289" w:rsidRDefault="00CB7289" w:rsidP="007E1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Multilingue Call Centre (Morocco)</w:t>
      </w:r>
      <w:r>
        <w:rPr>
          <w:rFonts w:ascii="Times New Roman" w:hAnsi="Times New Roman" w:cs="Times New Roman"/>
          <w:lang w:val="en-CA"/>
        </w:rPr>
        <w:tab/>
      </w:r>
      <w:r>
        <w:rPr>
          <w:rFonts w:ascii="Times New Roman" w:hAnsi="Times New Roman" w:cs="Times New Roman"/>
          <w:lang w:val="en-CA"/>
        </w:rPr>
        <w:tab/>
      </w:r>
      <w:r>
        <w:rPr>
          <w:rFonts w:ascii="Times New Roman" w:hAnsi="Times New Roman" w:cs="Times New Roman"/>
          <w:lang w:val="en-CA"/>
        </w:rPr>
        <w:tab/>
      </w:r>
      <w:r>
        <w:rPr>
          <w:rFonts w:ascii="Times New Roman" w:hAnsi="Times New Roman" w:cs="Times New Roman"/>
          <w:lang w:val="en-CA"/>
        </w:rPr>
        <w:tab/>
        <w:t>2008 – 2009</w:t>
      </w:r>
    </w:p>
    <w:p w:rsidR="00CB7289" w:rsidRPr="00CB7289" w:rsidRDefault="00CB7289" w:rsidP="00CB72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Answering incoming calls and forward to appropriate recruits</w:t>
      </w:r>
    </w:p>
    <w:p w:rsidR="00CB7289" w:rsidRPr="00CB7289" w:rsidRDefault="00CB7289" w:rsidP="00CB72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Data Entry, Filling, Preparing and entering invoices</w:t>
      </w:r>
    </w:p>
    <w:p w:rsidR="00CB7289" w:rsidRPr="00A62CEA" w:rsidRDefault="00CB7289" w:rsidP="00CB72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Maintaining clients files and productivity</w:t>
      </w:r>
    </w:p>
    <w:p w:rsidR="00A62CEA" w:rsidRPr="00A62CEA" w:rsidRDefault="00A62CEA" w:rsidP="00A62CEA">
      <w:pPr>
        <w:pStyle w:val="ListParagraph"/>
        <w:ind w:left="1080"/>
        <w:jc w:val="both"/>
        <w:rPr>
          <w:rFonts w:ascii="Times New Roman" w:hAnsi="Times New Roman" w:cs="Times New Roman"/>
          <w:lang w:val="en-CA"/>
        </w:rPr>
      </w:pPr>
    </w:p>
    <w:p w:rsidR="00A62CEA" w:rsidRPr="00A62CEA" w:rsidRDefault="00A62CEA" w:rsidP="00A62CEA">
      <w:pPr>
        <w:jc w:val="both"/>
        <w:rPr>
          <w:rFonts w:ascii="Times New Roman" w:hAnsi="Times New Roman" w:cs="Times New Roman"/>
          <w:lang w:val="en-CA"/>
        </w:rPr>
      </w:pPr>
    </w:p>
    <w:p w:rsidR="007E1A43" w:rsidRPr="00777A78" w:rsidRDefault="007E1A43" w:rsidP="007E1A43">
      <w:pPr>
        <w:pStyle w:val="ListParagraph"/>
        <w:rPr>
          <w:rFonts w:ascii="Times New Roman" w:hAnsi="Times New Roman" w:cs="Times New Roman"/>
          <w:b/>
          <w:lang w:val="en-CA"/>
        </w:rPr>
      </w:pPr>
    </w:p>
    <w:sectPr w:rsidR="007E1A43" w:rsidRPr="00777A7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52C" w:rsidRDefault="002F152C" w:rsidP="00680385">
      <w:pPr>
        <w:spacing w:after="0" w:line="240" w:lineRule="auto"/>
      </w:pPr>
      <w:r>
        <w:separator/>
      </w:r>
    </w:p>
  </w:endnote>
  <w:endnote w:type="continuationSeparator" w:id="1">
    <w:p w:rsidR="002F152C" w:rsidRDefault="002F152C" w:rsidP="00680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52C" w:rsidRDefault="002F152C" w:rsidP="00680385">
      <w:pPr>
        <w:spacing w:after="0" w:line="240" w:lineRule="auto"/>
      </w:pPr>
      <w:r>
        <w:separator/>
      </w:r>
    </w:p>
  </w:footnote>
  <w:footnote w:type="continuationSeparator" w:id="1">
    <w:p w:rsidR="002F152C" w:rsidRDefault="002F152C" w:rsidP="00680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385" w:rsidRPr="00680385" w:rsidRDefault="00680385" w:rsidP="00680385">
    <w:pPr>
      <w:pStyle w:val="Header"/>
      <w:rPr>
        <w:rFonts w:ascii="Times New Roman" w:hAnsi="Times New Roman" w:cs="Times New Roman"/>
        <w:lang w:val="en-CA"/>
      </w:rPr>
    </w:pPr>
    <w:r w:rsidRPr="00680385">
      <w:rPr>
        <w:rFonts w:ascii="Arial" w:hAnsi="Arial" w:cs="Arial"/>
        <w:b/>
        <w:lang w:val="en-CA"/>
      </w:rPr>
      <w:t>Imane Tahri</w:t>
    </w:r>
    <w:r w:rsidRPr="00680385">
      <w:rPr>
        <w:rFonts w:ascii="Times New Roman" w:hAnsi="Times New Roman" w:cs="Times New Roman"/>
        <w:lang w:val="en-CA"/>
      </w:rPr>
      <w:tab/>
      <w:t xml:space="preserve">             </w:t>
    </w:r>
    <w:r w:rsidRPr="00680385">
      <w:rPr>
        <w:rFonts w:ascii="Times New Roman" w:hAnsi="Times New Roman" w:cs="Times New Roman"/>
        <w:lang w:val="en-CA"/>
      </w:rPr>
      <w:tab/>
      <w:t xml:space="preserve">  1001 Lytton CRT,  Pickering, ON L1W 3Z2</w:t>
    </w:r>
  </w:p>
  <w:p w:rsidR="00680385" w:rsidRDefault="00680385" w:rsidP="00680385">
    <w:pPr>
      <w:pStyle w:val="Header"/>
      <w:jc w:val="right"/>
      <w:rPr>
        <w:lang w:val="en-CA"/>
      </w:rPr>
    </w:pPr>
    <w:r>
      <w:rPr>
        <w:lang w:val="en-CA"/>
      </w:rPr>
      <w:tab/>
      <w:t>647-869-2009</w:t>
    </w:r>
  </w:p>
  <w:p w:rsidR="00680385" w:rsidRPr="00680385" w:rsidRDefault="00680385" w:rsidP="00680385">
    <w:pPr>
      <w:pStyle w:val="Header"/>
      <w:jc w:val="right"/>
      <w:rPr>
        <w:lang w:val="en-CA"/>
      </w:rPr>
    </w:pPr>
    <w:r>
      <w:rPr>
        <w:lang w:val="en-CA"/>
      </w:rPr>
      <w:t xml:space="preserve">                                                               Im840102@yahoo.fr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3D92"/>
    <w:multiLevelType w:val="hybridMultilevel"/>
    <w:tmpl w:val="83D8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563D9"/>
    <w:multiLevelType w:val="hybridMultilevel"/>
    <w:tmpl w:val="A260BDD6"/>
    <w:lvl w:ilvl="0" w:tplc="A0EAA546">
      <w:start w:val="647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F502465"/>
    <w:multiLevelType w:val="hybridMultilevel"/>
    <w:tmpl w:val="E0080FE8"/>
    <w:lvl w:ilvl="0" w:tplc="52E22B78">
      <w:start w:val="64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407A60"/>
    <w:multiLevelType w:val="hybridMultilevel"/>
    <w:tmpl w:val="F308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E1295"/>
    <w:multiLevelType w:val="hybridMultilevel"/>
    <w:tmpl w:val="E58227DC"/>
    <w:lvl w:ilvl="0" w:tplc="A0EAA546">
      <w:start w:val="64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125284"/>
    <w:multiLevelType w:val="hybridMultilevel"/>
    <w:tmpl w:val="B8E80C3C"/>
    <w:lvl w:ilvl="0" w:tplc="A0EAA546">
      <w:start w:val="64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05A84"/>
    <w:multiLevelType w:val="hybridMultilevel"/>
    <w:tmpl w:val="9F306FBE"/>
    <w:lvl w:ilvl="0" w:tplc="A0EAA546">
      <w:start w:val="64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BF6BAB"/>
    <w:multiLevelType w:val="hybridMultilevel"/>
    <w:tmpl w:val="8BAC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720950"/>
    <w:multiLevelType w:val="hybridMultilevel"/>
    <w:tmpl w:val="002E6120"/>
    <w:lvl w:ilvl="0" w:tplc="A0EAA546">
      <w:start w:val="64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80385"/>
    <w:rsid w:val="002F152C"/>
    <w:rsid w:val="00680385"/>
    <w:rsid w:val="00777A78"/>
    <w:rsid w:val="007E1A43"/>
    <w:rsid w:val="00A62CEA"/>
    <w:rsid w:val="00A7204F"/>
    <w:rsid w:val="00CB7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0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0385"/>
  </w:style>
  <w:style w:type="paragraph" w:styleId="Footer">
    <w:name w:val="footer"/>
    <w:basedOn w:val="Normal"/>
    <w:link w:val="FooterChar"/>
    <w:uiPriority w:val="99"/>
    <w:semiHidden/>
    <w:unhideWhenUsed/>
    <w:rsid w:val="00680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0385"/>
  </w:style>
  <w:style w:type="paragraph" w:styleId="ListParagraph">
    <w:name w:val="List Paragraph"/>
    <w:basedOn w:val="Normal"/>
    <w:uiPriority w:val="34"/>
    <w:qFormat/>
    <w:rsid w:val="006803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nickel</dc:creator>
  <cp:keywords/>
  <dc:description/>
  <cp:lastModifiedBy>nickel</cp:lastModifiedBy>
  <cp:revision>2</cp:revision>
  <dcterms:created xsi:type="dcterms:W3CDTF">2020-10-08T20:38:00Z</dcterms:created>
  <dcterms:modified xsi:type="dcterms:W3CDTF">2020-10-08T21:44:00Z</dcterms:modified>
</cp:coreProperties>
</file>